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EC68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DEFB34" wp14:editId="2857F167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B6673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50D4CB77" wp14:editId="0E8E864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A9DBEE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A47281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0CC1F071" wp14:editId="0731DDB2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BBC4F6" w14:textId="77777777" w:rsidR="00D077E9" w:rsidRPr="00D86945" w:rsidRDefault="00D077E9" w:rsidP="00D077E9">
                                  <w:pPr>
                                    <w:pStyle w:val="Ttulo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TÍTULO DO RELATÓRIO</w:t>
                                  </w:r>
                                </w:p>
                                <w:p w14:paraId="5F7FC418" w14:textId="77777777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C1F0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15BBC4F6" w14:textId="77777777" w:rsidR="00D077E9" w:rsidRPr="00D86945" w:rsidRDefault="00D077E9" w:rsidP="00D077E9">
                            <w:pPr>
                              <w:pStyle w:val="Ttulo"/>
                            </w:pPr>
                            <w:r w:rsidRPr="00D86945">
                              <w:rPr>
                                <w:lang w:val="pt-BR" w:bidi="pt-BR"/>
                              </w:rPr>
                              <w:t>TÍTULO DO RELATÓRIO</w:t>
                            </w:r>
                          </w:p>
                          <w:p w14:paraId="5F7FC418" w14:textId="77777777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val="pt-BR" w:bidi="pt-BR"/>
                              </w:rPr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DA2A8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F12A373" wp14:editId="29152595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F8D1C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91AC40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B2740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D785B1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6722010485134E138C133B48C7C38417"/>
              </w:placeholder>
              <w15:appearance w15:val="hidden"/>
            </w:sdtPr>
            <w:sdtContent>
              <w:p w14:paraId="12E022CF" w14:textId="63794E72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3E7DEF">
                  <w:rPr>
                    <w:rStyle w:val="SubttuloChar"/>
                    <w:b w:val="0"/>
                    <w:noProof/>
                    <w:lang w:val="pt-BR" w:bidi="pt-BR"/>
                  </w:rPr>
                  <w:t>3 de maio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3BA40AE2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2B4F7E73" wp14:editId="23B2D9E5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4855AD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F4255F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4EE8EB14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88F2BE4" w14:textId="77777777" w:rsidR="00D077E9" w:rsidRPr="004F0028" w:rsidRDefault="00000000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B0612257B7884AABB8BB0DD07BA8A356"/>
                </w:placeholder>
                <w:showingPlcHdr/>
                <w15:appearance w15:val="hidden"/>
              </w:sdtPr>
              <w:sdtContent>
                <w:r w:rsidR="00D077E9" w:rsidRPr="004F0028">
                  <w:rPr>
                    <w:lang w:val="pt-BR" w:bidi="pt-BR"/>
                  </w:rPr>
                  <w:t>NOME DA EMPRESA</w:t>
                </w:r>
              </w:sdtContent>
            </w:sdt>
          </w:p>
          <w:p w14:paraId="0793AA9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533565E4775F486198A0E7982232709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Pr="004F0028">
                  <w:rPr>
                    <w:lang w:val="pt-BR" w:bidi="pt-BR"/>
                  </w:rPr>
                  <w:t>Seu Nome</w:t>
                </w:r>
              </w:sdtContent>
            </w:sdt>
          </w:p>
          <w:p w14:paraId="47031CE5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D4AD898" w14:textId="77777777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1F5DF10C" wp14:editId="71F51E71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9DC105" wp14:editId="3602D34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F5D5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6B642040" w14:textId="77777777" w:rsidR="00D077E9" w:rsidRPr="004F0028" w:rsidRDefault="00D077E9" w:rsidP="00D077E9">
      <w:pPr>
        <w:pStyle w:val="Ttulo1"/>
        <w:rPr>
          <w:lang w:val="pt-BR"/>
        </w:rPr>
      </w:pPr>
      <w:r w:rsidRPr="004F0028">
        <w:rPr>
          <w:lang w:val="pt-BR" w:bidi="pt-BR"/>
        </w:rPr>
        <w:lastRenderedPageBreak/>
        <w:t>Título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14:paraId="6FDC2404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6227D24805204CD08D29D12C273492C2"/>
              </w:placeholder>
              <w:showingPlcHdr/>
              <w15:appearance w15:val="hidden"/>
            </w:sdtPr>
            <w:sdtContent>
              <w:p w14:paraId="7B3619C7" w14:textId="77777777" w:rsidR="00D077E9" w:rsidRPr="004F0028" w:rsidRDefault="006E5716" w:rsidP="00DF027C">
                <w:pPr>
                  <w:pStyle w:val="Ttulo2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Texto do Subtítulo Aqui</w:t>
                </w:r>
              </w:p>
            </w:sdtContent>
          </w:sdt>
          <w:p w14:paraId="6587E219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2056388886"/>
              <w:placeholder>
                <w:docPart w:val="E785876DAE164D20AEBDF3EADD25D49A"/>
              </w:placeholder>
              <w:temporary/>
              <w:showingPlcHdr/>
              <w15:appearance w15:val="hidden"/>
            </w:sdtPr>
            <w:sdtContent>
              <w:p w14:paraId="28F9CE32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12682A56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742009241"/>
              <w:placeholder>
                <w:docPart w:val="C51F5903FC2E4D59ADFBB41920192ECD"/>
              </w:placeholder>
              <w:temporary/>
              <w:showingPlcHdr/>
              <w15:appearance w15:val="hidden"/>
            </w:sdtPr>
            <w:sdtContent>
              <w:p w14:paraId="412CD45F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</w:tc>
      </w:tr>
      <w:tr w:rsidR="00DF027C" w:rsidRPr="004F0028" w14:paraId="25BB0B83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6B5E8FAF" w14:textId="77777777"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5702B4D" wp14:editId="5B3A0103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E16F8F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702B4D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" filled="f" stroked="f" strokeweight=".5pt">
                      <v:textbox>
                        <w:txbxContent>
                          <w:p w14:paraId="6BE16F8F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  <w:t>“Encontre ferramentas ainda mais fáceis de usar na guia Inserir, tais como para adicionar um hiperlink ou inserir um comentário”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14:paraId="43811907" w14:textId="77777777" w:rsidTr="00DF027C">
        <w:trPr>
          <w:trHeight w:val="5931"/>
        </w:trPr>
        <w:tc>
          <w:tcPr>
            <w:tcW w:w="9999" w:type="dxa"/>
          </w:tcPr>
          <w:p w14:paraId="13B55977" w14:textId="77777777"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sdt>
            <w:sdtPr>
              <w:rPr>
                <w:lang w:val="pt-BR"/>
              </w:rPr>
              <w:id w:val="-415933964"/>
              <w:placeholder>
                <w:docPart w:val="C1A6F3B39A4D42CEB60EA156F2606EA5"/>
              </w:placeholder>
              <w:temporary/>
              <w:showingPlcHdr/>
              <w15:appearance w15:val="hidden"/>
            </w:sdtPr>
            <w:sdtContent>
              <w:p w14:paraId="2F35D88A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3FC0E359" w14:textId="77777777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1E35A4B8C16B4B9A979419266F1E069B"/>
              </w:placeholder>
              <w:temporary/>
              <w:showingPlcHdr/>
              <w15:appearance w15:val="hidden"/>
            </w:sdtPr>
            <w:sdtContent>
              <w:p w14:paraId="65DEB688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14:paraId="2C0D5A25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14:paraId="17481602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14:paraId="4AA9F443" w14:textId="77777777" w:rsidR="00AB02A7" w:rsidRPr="004F0028" w:rsidRDefault="00AB02A7" w:rsidP="00DF027C">
      <w:pPr>
        <w:rPr>
          <w:lang w:val="pt-BR"/>
        </w:rPr>
      </w:pPr>
    </w:p>
    <w:p w14:paraId="750C9C8E" w14:textId="77777777"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4A1A" w14:textId="77777777" w:rsidR="00651C64" w:rsidRDefault="00651C64">
      <w:r>
        <w:separator/>
      </w:r>
    </w:p>
    <w:p w14:paraId="6439B331" w14:textId="77777777" w:rsidR="00651C64" w:rsidRDefault="00651C64"/>
  </w:endnote>
  <w:endnote w:type="continuationSeparator" w:id="0">
    <w:p w14:paraId="4960AFCD" w14:textId="77777777" w:rsidR="00651C64" w:rsidRDefault="00651C64">
      <w:r>
        <w:continuationSeparator/>
      </w:r>
    </w:p>
    <w:p w14:paraId="1D451E45" w14:textId="77777777" w:rsidR="00651C64" w:rsidRDefault="00651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726E3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9FB874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B30F0" w14:textId="77777777" w:rsidR="00651C64" w:rsidRDefault="00651C64">
      <w:r>
        <w:separator/>
      </w:r>
    </w:p>
    <w:p w14:paraId="6171321D" w14:textId="77777777" w:rsidR="00651C64" w:rsidRDefault="00651C64"/>
  </w:footnote>
  <w:footnote w:type="continuationSeparator" w:id="0">
    <w:p w14:paraId="633F7620" w14:textId="77777777" w:rsidR="00651C64" w:rsidRDefault="00651C64">
      <w:r>
        <w:continuationSeparator/>
      </w:r>
    </w:p>
    <w:p w14:paraId="14A3A064" w14:textId="77777777" w:rsidR="00651C64" w:rsidRDefault="00651C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6FC71CF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51EF5C3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44AF3BD9" w14:textId="77777777"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EF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7DEF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1C64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21394"/>
  <w15:docId w15:val="{0B3C08CC-3ED7-4FEE-ADEC-D2FC8F1A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R4\AppData\Local\Microsoft\Office\16.0\DTS\pt-BR%7b639601AE-0749-4FE3-A4AC-87C27B79C462%7d\%7b5FF2102F-8967-4EFC-BA31-8ADB15197D6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22010485134E138C133B48C7C38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6C622-2B70-49DD-85DD-793586F6D565}"/>
      </w:docPartPr>
      <w:docPartBody>
        <w:p w:rsidR="00000000" w:rsidRDefault="00000000">
          <w:pPr>
            <w:pStyle w:val="6722010485134E138C133B48C7C38417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maio 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B0612257B7884AABB8BB0DD07BA8A3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05DDB-1163-48D3-B5BF-E9CB8E8D74D3}"/>
      </w:docPartPr>
      <w:docPartBody>
        <w:p w:rsidR="00000000" w:rsidRDefault="00000000">
          <w:pPr>
            <w:pStyle w:val="B0612257B7884AABB8BB0DD07BA8A356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533565E4775F486198A0E79822327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0B2D6-3439-4C83-B4C1-CE4F42385D56}"/>
      </w:docPartPr>
      <w:docPartBody>
        <w:p w:rsidR="00000000" w:rsidRDefault="00000000">
          <w:pPr>
            <w:pStyle w:val="533565E4775F486198A0E79822327092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6227D24805204CD08D29D12C27349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9484E2-6CD3-44D2-BDC2-A6F98A13788E}"/>
      </w:docPartPr>
      <w:docPartBody>
        <w:p w:rsidR="00000000" w:rsidRDefault="00000000">
          <w:pPr>
            <w:pStyle w:val="6227D24805204CD08D29D12C273492C2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E785876DAE164D20AEBDF3EADD25D4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6E7B3-FBAB-4342-B6E9-773839C777E3}"/>
      </w:docPartPr>
      <w:docPartBody>
        <w:p w:rsidR="00000000" w:rsidRDefault="00000000">
          <w:pPr>
            <w:pStyle w:val="E785876DAE164D20AEBDF3EADD25D49A"/>
          </w:pPr>
          <w:r w:rsidRPr="004F0028">
            <w:rPr>
              <w:lang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C51F5903FC2E4D59ADFBB41920192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9D2FE-17C0-4A69-AF61-8A77B92B8BD3}"/>
      </w:docPartPr>
      <w:docPartBody>
        <w:p w:rsidR="00000000" w:rsidRDefault="00000000">
          <w:pPr>
            <w:pStyle w:val="C51F5903FC2E4D59ADFBB41920192ECD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  <w:docPart>
      <w:docPartPr>
        <w:name w:val="C1A6F3B39A4D42CEB60EA156F2606E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6F989F-FE91-4639-92D4-8E3865E31D09}"/>
      </w:docPartPr>
      <w:docPartBody>
        <w:p w:rsidR="00000000" w:rsidRDefault="00000000">
          <w:pPr>
            <w:pStyle w:val="C1A6F3B39A4D42CEB60EA156F2606EA5"/>
          </w:pPr>
          <w:r w:rsidRPr="004F0028">
            <w:rPr>
              <w:lang w:bidi="pt-BR"/>
            </w:rPr>
            <w:t>Para começar imediatamente, toque em qualquer texto de espaço reservado (como este) e comece</w:t>
          </w:r>
          <w:r w:rsidRPr="004F0028">
            <w:rPr>
              <w:lang w:bidi="pt-BR"/>
            </w:rPr>
            <w:t xml:space="preserve"> a digitar para substituí-lo por um texto próprio.</w:t>
          </w:r>
        </w:p>
      </w:docPartBody>
    </w:docPart>
    <w:docPart>
      <w:docPartPr>
        <w:name w:val="1E35A4B8C16B4B9A979419266F1E0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3C2CE6-6A62-4338-89D1-0CA7285941F9}"/>
      </w:docPartPr>
      <w:docPartBody>
        <w:p w:rsidR="00000000" w:rsidRDefault="00000000">
          <w:pPr>
            <w:pStyle w:val="1E35A4B8C16B4B9A979419266F1E069B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97"/>
    <w:rsid w:val="007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6722010485134E138C133B48C7C38417">
    <w:name w:val="6722010485134E138C133B48C7C38417"/>
  </w:style>
  <w:style w:type="paragraph" w:customStyle="1" w:styleId="B0612257B7884AABB8BB0DD07BA8A356">
    <w:name w:val="B0612257B7884AABB8BB0DD07BA8A356"/>
  </w:style>
  <w:style w:type="paragraph" w:customStyle="1" w:styleId="533565E4775F486198A0E79822327092">
    <w:name w:val="533565E4775F486198A0E79822327092"/>
  </w:style>
  <w:style w:type="paragraph" w:customStyle="1" w:styleId="6227D24805204CD08D29D12C273492C2">
    <w:name w:val="6227D24805204CD08D29D12C273492C2"/>
  </w:style>
  <w:style w:type="paragraph" w:customStyle="1" w:styleId="E785876DAE164D20AEBDF3EADD25D49A">
    <w:name w:val="E785876DAE164D20AEBDF3EADD25D49A"/>
  </w:style>
  <w:style w:type="paragraph" w:customStyle="1" w:styleId="C51F5903FC2E4D59ADFBB41920192ECD">
    <w:name w:val="C51F5903FC2E4D59ADFBB41920192ECD"/>
  </w:style>
  <w:style w:type="paragraph" w:customStyle="1" w:styleId="C1A6F3B39A4D42CEB60EA156F2606EA5">
    <w:name w:val="C1A6F3B39A4D42CEB60EA156F2606EA5"/>
  </w:style>
  <w:style w:type="paragraph" w:customStyle="1" w:styleId="1E35A4B8C16B4B9A979419266F1E069B">
    <w:name w:val="1E35A4B8C16B4B9A979419266F1E0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{5FF2102F-8967-4EFC-BA31-8ADB15197D60}tf16392850_win32</Template>
  <TotalTime>1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DDR4</dc:creator>
  <cp:keywords/>
  <cp:lastModifiedBy>Cesar Fois</cp:lastModifiedBy>
  <cp:revision>1</cp:revision>
  <cp:lastPrinted>2006-08-01T17:47:00Z</cp:lastPrinted>
  <dcterms:created xsi:type="dcterms:W3CDTF">2023-05-03T17:34:00Z</dcterms:created>
  <dcterms:modified xsi:type="dcterms:W3CDTF">2023-05-03T17:35:00Z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